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565B0B3F" w14:textId="5D987A18" w:rsidR="00933E2C" w:rsidRDefault="00F76386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>
        <w:rPr>
          <w:rFonts w:ascii="Arial" w:hAnsi="Arial" w:cs="Arial"/>
          <w:sz w:val="56"/>
          <w:szCs w:val="56"/>
        </w:rPr>
        <w:t>Hantera hälsorelaterade</w:t>
      </w:r>
      <w:r w:rsidR="00DF66CC">
        <w:rPr>
          <w:rFonts w:ascii="Arial" w:hAnsi="Arial" w:cs="Arial"/>
          <w:sz w:val="56"/>
          <w:szCs w:val="56"/>
        </w:rPr>
        <w:t xml:space="preserve"> tillstånd </w:t>
      </w:r>
      <w:r>
        <w:rPr>
          <w:rFonts w:ascii="Arial" w:hAnsi="Arial" w:cs="Arial"/>
          <w:sz w:val="56"/>
          <w:szCs w:val="56"/>
        </w:rPr>
        <w:t xml:space="preserve">– </w:t>
      </w:r>
      <w:r w:rsidR="00DF66CC">
        <w:rPr>
          <w:rFonts w:ascii="Arial" w:hAnsi="Arial" w:cs="Arial"/>
          <w:sz w:val="56"/>
          <w:szCs w:val="56"/>
        </w:rPr>
        <w:t>reumatismdata</w:t>
      </w:r>
    </w:p>
    <w:p w14:paraId="33642303" w14:textId="77777777" w:rsidR="00F76386" w:rsidRDefault="00F76386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</w:p>
    <w:p w14:paraId="7DCB611A" w14:textId="0BE096C6" w:rsidR="00933E2C" w:rsidRDefault="00F76386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A</w:t>
      </w:r>
      <w:r w:rsidR="00933E2C" w:rsidRPr="001E472A">
        <w:rPr>
          <w:rFonts w:ascii="Arial" w:hAnsi="Arial" w:cs="Arial"/>
          <w:sz w:val="56"/>
          <w:szCs w:val="56"/>
        </w:rPr>
        <w:t>rkitekturella beslut</w:t>
      </w:r>
    </w:p>
    <w:p w14:paraId="7E590DE4" w14:textId="77777777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  <w:r w:rsidR="00933E2C" w:rsidRPr="003C6923">
        <w:rPr>
          <w:rFonts w:ascii="Arial" w:hAnsi="Arial" w:cs="Arial"/>
          <w:i/>
          <w:iCs/>
          <w:sz w:val="32"/>
          <w:szCs w:val="32"/>
        </w:rPr>
        <w:t>(Beslut som påverkar arkitekturens utformning)</w:t>
      </w:r>
    </w:p>
    <w:p w14:paraId="3976CFF3" w14:textId="77777777" w:rsidR="00933E2C" w:rsidRDefault="00933E2C" w:rsidP="00933E2C">
      <w:r>
        <w:t xml:space="preserve"> </w:t>
      </w:r>
    </w:p>
    <w:p w14:paraId="1E147B51" w14:textId="78DE0C66" w:rsidR="00933E2C" w:rsidRPr="00D133DF" w:rsidRDefault="00933E2C" w:rsidP="00933E2C">
      <w:pPr>
        <w:jc w:val="center"/>
        <w:rPr>
          <w:color w:val="92D050"/>
          <w:sz w:val="36"/>
          <w:szCs w:val="36"/>
        </w:rPr>
      </w:pPr>
      <w:r w:rsidRPr="003D5078">
        <w:rPr>
          <w:sz w:val="36"/>
          <w:szCs w:val="36"/>
        </w:rPr>
        <w:t xml:space="preserve">Version </w:t>
      </w:r>
      <w:r w:rsidR="00CF2B32">
        <w:rPr>
          <w:color w:val="92D050"/>
          <w:sz w:val="36"/>
          <w:szCs w:val="36"/>
        </w:rPr>
        <w:t>RC1</w:t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455B1190" w:rsidR="00933E2C" w:rsidRPr="00D133DF" w:rsidRDefault="00D133DF" w:rsidP="00933E2C">
      <w:pPr>
        <w:jc w:val="center"/>
        <w:rPr>
          <w:color w:val="92D050"/>
          <w:sz w:val="36"/>
          <w:szCs w:val="36"/>
        </w:rPr>
      </w:pPr>
      <w:r w:rsidRPr="00D133DF">
        <w:rPr>
          <w:color w:val="92D050"/>
          <w:sz w:val="36"/>
          <w:szCs w:val="36"/>
        </w:rPr>
        <w:fldChar w:fldCharType="begin"/>
      </w:r>
      <w:r w:rsidRPr="00D133DF">
        <w:rPr>
          <w:color w:val="92D050"/>
          <w:sz w:val="36"/>
          <w:szCs w:val="36"/>
        </w:rPr>
        <w:instrText xml:space="preserve"> DOCPROPERTY  Slutdatum  \* MERGEFORMAT </w:instrText>
      </w:r>
      <w:r w:rsidRPr="00D133DF">
        <w:rPr>
          <w:color w:val="92D050"/>
          <w:sz w:val="36"/>
          <w:szCs w:val="36"/>
        </w:rPr>
        <w:fldChar w:fldCharType="separate"/>
      </w:r>
      <w:r w:rsidR="00F76386">
        <w:rPr>
          <w:color w:val="92D050"/>
          <w:sz w:val="36"/>
          <w:szCs w:val="36"/>
        </w:rPr>
        <w:t>2014-02</w:t>
      </w:r>
      <w:r w:rsidR="004972DF">
        <w:rPr>
          <w:color w:val="92D050"/>
          <w:sz w:val="36"/>
          <w:szCs w:val="36"/>
        </w:rPr>
        <w:t>-</w:t>
      </w:r>
      <w:r w:rsidRPr="00D133DF">
        <w:rPr>
          <w:color w:val="92D050"/>
          <w:sz w:val="36"/>
          <w:szCs w:val="36"/>
        </w:rPr>
        <w:fldChar w:fldCharType="end"/>
      </w:r>
      <w:r w:rsidR="00336C40">
        <w:rPr>
          <w:color w:val="92D050"/>
          <w:sz w:val="36"/>
          <w:szCs w:val="36"/>
        </w:rPr>
        <w:t>10</w:t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2848BECC" w14:textId="2D5968C8" w:rsidR="00933E2C" w:rsidRDefault="00933E2C" w:rsidP="00933E2C">
      <w:pPr>
        <w:spacing w:line="240" w:lineRule="auto"/>
        <w:rPr>
          <w:b/>
          <w:sz w:val="36"/>
          <w:szCs w:val="36"/>
        </w:rPr>
      </w:pP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t>Innehållsförteckning</w:t>
      </w:r>
    </w:p>
    <w:p w14:paraId="0250938F" w14:textId="77777777" w:rsidR="00933E2C" w:rsidRPr="00931830" w:rsidRDefault="00933E2C" w:rsidP="00933E2C"/>
    <w:p w14:paraId="56D247B1" w14:textId="77777777" w:rsidR="00D254DD" w:rsidRDefault="00933E2C">
      <w:pPr>
        <w:pStyle w:val="Innehll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79202696" w:history="1">
        <w:r w:rsidR="00D254DD" w:rsidRPr="00496FDF">
          <w:rPr>
            <w:rStyle w:val="Hyperlnk"/>
          </w:rPr>
          <w:t>1.</w:t>
        </w:r>
        <w:r w:rsidR="00D254DD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D254DD" w:rsidRPr="00496FDF">
          <w:rPr>
            <w:rStyle w:val="Hyperlnk"/>
          </w:rPr>
          <w:t>Inledning</w:t>
        </w:r>
        <w:r w:rsidR="00D254DD">
          <w:rPr>
            <w:webHidden/>
          </w:rPr>
          <w:tab/>
        </w:r>
        <w:r w:rsidR="00D254DD">
          <w:rPr>
            <w:webHidden/>
          </w:rPr>
          <w:fldChar w:fldCharType="begin"/>
        </w:r>
        <w:r w:rsidR="00D254DD">
          <w:rPr>
            <w:webHidden/>
          </w:rPr>
          <w:instrText xml:space="preserve"> PAGEREF _Toc379202696 \h </w:instrText>
        </w:r>
        <w:r w:rsidR="00D254DD">
          <w:rPr>
            <w:webHidden/>
          </w:rPr>
        </w:r>
        <w:r w:rsidR="00D254DD">
          <w:rPr>
            <w:webHidden/>
          </w:rPr>
          <w:fldChar w:fldCharType="separate"/>
        </w:r>
        <w:r w:rsidR="00D254DD">
          <w:rPr>
            <w:webHidden/>
          </w:rPr>
          <w:t>4</w:t>
        </w:r>
        <w:r w:rsidR="00D254DD">
          <w:rPr>
            <w:webHidden/>
          </w:rPr>
          <w:fldChar w:fldCharType="end"/>
        </w:r>
      </w:hyperlink>
    </w:p>
    <w:p w14:paraId="5C15278B" w14:textId="77777777" w:rsidR="00D254DD" w:rsidRDefault="000A4DB4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9202697" w:history="1">
        <w:r w:rsidR="00D254DD" w:rsidRPr="00496FDF">
          <w:rPr>
            <w:rStyle w:val="Hyperlnk"/>
            <w:noProof/>
          </w:rPr>
          <w:t>1.1.</w:t>
        </w:r>
        <w:r w:rsidR="00D254DD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D254DD" w:rsidRPr="00496FDF">
          <w:rPr>
            <w:rStyle w:val="Hyperlnk"/>
            <w:noProof/>
          </w:rPr>
          <w:t>Syfte</w:t>
        </w:r>
        <w:r w:rsidR="00D254DD">
          <w:rPr>
            <w:noProof/>
            <w:webHidden/>
          </w:rPr>
          <w:tab/>
        </w:r>
        <w:r w:rsidR="00D254DD">
          <w:rPr>
            <w:noProof/>
            <w:webHidden/>
          </w:rPr>
          <w:fldChar w:fldCharType="begin"/>
        </w:r>
        <w:r w:rsidR="00D254DD">
          <w:rPr>
            <w:noProof/>
            <w:webHidden/>
          </w:rPr>
          <w:instrText xml:space="preserve"> PAGEREF _Toc379202697 \h </w:instrText>
        </w:r>
        <w:r w:rsidR="00D254DD">
          <w:rPr>
            <w:noProof/>
            <w:webHidden/>
          </w:rPr>
        </w:r>
        <w:r w:rsidR="00D254DD">
          <w:rPr>
            <w:noProof/>
            <w:webHidden/>
          </w:rPr>
          <w:fldChar w:fldCharType="separate"/>
        </w:r>
        <w:r w:rsidR="00D254DD">
          <w:rPr>
            <w:noProof/>
            <w:webHidden/>
          </w:rPr>
          <w:t>4</w:t>
        </w:r>
        <w:r w:rsidR="00D254DD">
          <w:rPr>
            <w:noProof/>
            <w:webHidden/>
          </w:rPr>
          <w:fldChar w:fldCharType="end"/>
        </w:r>
      </w:hyperlink>
    </w:p>
    <w:p w14:paraId="329ADBF5" w14:textId="77777777" w:rsidR="00D254DD" w:rsidRDefault="000A4DB4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9202698" w:history="1">
        <w:r w:rsidR="00D254DD" w:rsidRPr="00496FDF">
          <w:rPr>
            <w:rStyle w:val="Hyperlnk"/>
            <w:noProof/>
          </w:rPr>
          <w:t>1.2.</w:t>
        </w:r>
        <w:r w:rsidR="00D254DD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D254DD" w:rsidRPr="00496FDF">
          <w:rPr>
            <w:rStyle w:val="Hyperlnk"/>
            <w:noProof/>
          </w:rPr>
          <w:t>Begrepp</w:t>
        </w:r>
        <w:r w:rsidR="00D254DD">
          <w:rPr>
            <w:noProof/>
            <w:webHidden/>
          </w:rPr>
          <w:tab/>
        </w:r>
        <w:r w:rsidR="00D254DD">
          <w:rPr>
            <w:noProof/>
            <w:webHidden/>
          </w:rPr>
          <w:fldChar w:fldCharType="begin"/>
        </w:r>
        <w:r w:rsidR="00D254DD">
          <w:rPr>
            <w:noProof/>
            <w:webHidden/>
          </w:rPr>
          <w:instrText xml:space="preserve"> PAGEREF _Toc379202698 \h </w:instrText>
        </w:r>
        <w:r w:rsidR="00D254DD">
          <w:rPr>
            <w:noProof/>
            <w:webHidden/>
          </w:rPr>
        </w:r>
        <w:r w:rsidR="00D254DD">
          <w:rPr>
            <w:noProof/>
            <w:webHidden/>
          </w:rPr>
          <w:fldChar w:fldCharType="separate"/>
        </w:r>
        <w:r w:rsidR="00D254DD">
          <w:rPr>
            <w:noProof/>
            <w:webHidden/>
          </w:rPr>
          <w:t>4</w:t>
        </w:r>
        <w:r w:rsidR="00D254DD">
          <w:rPr>
            <w:noProof/>
            <w:webHidden/>
          </w:rPr>
          <w:fldChar w:fldCharType="end"/>
        </w:r>
      </w:hyperlink>
    </w:p>
    <w:p w14:paraId="79F52562" w14:textId="77777777" w:rsidR="00D254DD" w:rsidRDefault="000A4DB4">
      <w:pPr>
        <w:pStyle w:val="Innehll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379202699" w:history="1">
        <w:r w:rsidR="00D254DD" w:rsidRPr="00496FDF">
          <w:rPr>
            <w:rStyle w:val="Hyperlnk"/>
          </w:rPr>
          <w:t>2.</w:t>
        </w:r>
        <w:r w:rsidR="00D254DD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D254DD" w:rsidRPr="00496FDF">
          <w:rPr>
            <w:rStyle w:val="Hyperlnk"/>
          </w:rPr>
          <w:t>Arkitekturella beslut</w:t>
        </w:r>
        <w:r w:rsidR="00D254DD">
          <w:rPr>
            <w:webHidden/>
          </w:rPr>
          <w:tab/>
        </w:r>
        <w:r w:rsidR="00D254DD">
          <w:rPr>
            <w:webHidden/>
          </w:rPr>
          <w:fldChar w:fldCharType="begin"/>
        </w:r>
        <w:r w:rsidR="00D254DD">
          <w:rPr>
            <w:webHidden/>
          </w:rPr>
          <w:instrText xml:space="preserve"> PAGEREF _Toc379202699 \h </w:instrText>
        </w:r>
        <w:r w:rsidR="00D254DD">
          <w:rPr>
            <w:webHidden/>
          </w:rPr>
        </w:r>
        <w:r w:rsidR="00D254DD">
          <w:rPr>
            <w:webHidden/>
          </w:rPr>
          <w:fldChar w:fldCharType="separate"/>
        </w:r>
        <w:r w:rsidR="00D254DD">
          <w:rPr>
            <w:webHidden/>
          </w:rPr>
          <w:t>5</w:t>
        </w:r>
        <w:r w:rsidR="00D254DD">
          <w:rPr>
            <w:webHidden/>
          </w:rPr>
          <w:fldChar w:fldCharType="end"/>
        </w:r>
      </w:hyperlink>
    </w:p>
    <w:p w14:paraId="4CA82992" w14:textId="77777777" w:rsidR="00D254DD" w:rsidRDefault="000A4DB4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9202700" w:history="1">
        <w:r w:rsidR="00D254DD" w:rsidRPr="00496FDF">
          <w:rPr>
            <w:rStyle w:val="Hyperlnk"/>
            <w:noProof/>
          </w:rPr>
          <w:t>2.1.</w:t>
        </w:r>
        <w:r w:rsidR="00D254DD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D254DD" w:rsidRPr="00496FDF">
          <w:rPr>
            <w:rStyle w:val="Hyperlnk"/>
            <w:noProof/>
          </w:rPr>
          <w:t>AB: Beslut om att utveckla ett monolitiskt kontrakt</w:t>
        </w:r>
        <w:r w:rsidR="00D254DD">
          <w:rPr>
            <w:noProof/>
            <w:webHidden/>
          </w:rPr>
          <w:tab/>
        </w:r>
        <w:r w:rsidR="00D254DD">
          <w:rPr>
            <w:noProof/>
            <w:webHidden/>
          </w:rPr>
          <w:fldChar w:fldCharType="begin"/>
        </w:r>
        <w:r w:rsidR="00D254DD">
          <w:rPr>
            <w:noProof/>
            <w:webHidden/>
          </w:rPr>
          <w:instrText xml:space="preserve"> PAGEREF _Toc379202700 \h </w:instrText>
        </w:r>
        <w:r w:rsidR="00D254DD">
          <w:rPr>
            <w:noProof/>
            <w:webHidden/>
          </w:rPr>
        </w:r>
        <w:r w:rsidR="00D254DD">
          <w:rPr>
            <w:noProof/>
            <w:webHidden/>
          </w:rPr>
          <w:fldChar w:fldCharType="separate"/>
        </w:r>
        <w:r w:rsidR="00D254DD">
          <w:rPr>
            <w:noProof/>
            <w:webHidden/>
          </w:rPr>
          <w:t>5</w:t>
        </w:r>
        <w:r w:rsidR="00D254DD"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Ändringar gjorda av</w:t>
            </w:r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Granskad av</w:t>
            </w:r>
          </w:p>
        </w:tc>
      </w:tr>
      <w:tr w:rsidR="00933E2C" w14:paraId="5AE6800D" w14:textId="77777777" w:rsidTr="00933E2C">
        <w:tc>
          <w:tcPr>
            <w:tcW w:w="964" w:type="dxa"/>
          </w:tcPr>
          <w:p w14:paraId="7E1E59A8" w14:textId="77777777" w:rsidR="00933E2C" w:rsidRPr="00031B12" w:rsidRDefault="00933E2C" w:rsidP="00933E2C">
            <w:pPr>
              <w:pStyle w:val="TableText"/>
              <w:ind w:right="0"/>
              <w:jc w:val="center"/>
            </w:pPr>
            <w:r w:rsidRPr="00031B12">
              <w:t>PA1</w:t>
            </w:r>
          </w:p>
        </w:tc>
        <w:tc>
          <w:tcPr>
            <w:tcW w:w="1224" w:type="dxa"/>
          </w:tcPr>
          <w:p w14:paraId="6D628048" w14:textId="44DC1C55" w:rsidR="00933E2C" w:rsidRPr="00031B12" w:rsidRDefault="00F76386" w:rsidP="00F76386">
            <w:pPr>
              <w:pStyle w:val="TableText"/>
              <w:ind w:right="0"/>
              <w:jc w:val="center"/>
            </w:pPr>
            <w:r>
              <w:t>2014-01-10</w:t>
            </w:r>
          </w:p>
        </w:tc>
        <w:tc>
          <w:tcPr>
            <w:tcW w:w="4140" w:type="dxa"/>
          </w:tcPr>
          <w:p w14:paraId="76E04CE7" w14:textId="789DDF0C" w:rsidR="00933E2C" w:rsidRPr="001D2365" w:rsidRDefault="00933E2C" w:rsidP="001D2365">
            <w:pPr>
              <w:pStyle w:val="TableText"/>
              <w:ind w:right="0"/>
              <w:rPr>
                <w:lang w:val="sv-SE"/>
              </w:rPr>
            </w:pPr>
            <w:r w:rsidRPr="001D2365">
              <w:rPr>
                <w:lang w:val="sv-SE"/>
              </w:rPr>
              <w:t>Första version</w:t>
            </w:r>
            <w:r w:rsidR="001D2365">
              <w:rPr>
                <w:lang w:val="sv-SE"/>
              </w:rPr>
              <w:t>.</w:t>
            </w:r>
          </w:p>
        </w:tc>
        <w:tc>
          <w:tcPr>
            <w:tcW w:w="1980" w:type="dxa"/>
          </w:tcPr>
          <w:p w14:paraId="15F338C6" w14:textId="70216DEB" w:rsidR="00933E2C" w:rsidRPr="00031B12" w:rsidRDefault="00336C40" w:rsidP="004972DF">
            <w:pPr>
              <w:pStyle w:val="TableText"/>
              <w:ind w:right="0"/>
            </w:pPr>
            <w:r>
              <w:t>Peter Merikan</w:t>
            </w:r>
          </w:p>
        </w:tc>
        <w:tc>
          <w:tcPr>
            <w:tcW w:w="1440" w:type="dxa"/>
          </w:tcPr>
          <w:p w14:paraId="2ED5CB56" w14:textId="77777777" w:rsidR="00933E2C" w:rsidRDefault="00933E2C" w:rsidP="00933E2C">
            <w:pPr>
              <w:pStyle w:val="TableText"/>
              <w:ind w:right="0"/>
              <w:jc w:val="center"/>
            </w:pPr>
          </w:p>
        </w:tc>
      </w:tr>
    </w:tbl>
    <w:p w14:paraId="57CB5C72" w14:textId="77777777" w:rsidR="00933E2C" w:rsidRDefault="00933E2C" w:rsidP="00933E2C"/>
    <w:p w14:paraId="2FA66692" w14:textId="77777777" w:rsidR="00933E2C" w:rsidRDefault="00933E2C" w:rsidP="00933E2C">
      <w:pPr>
        <w:rPr>
          <w:sz w:val="36"/>
        </w:rPr>
      </w:pPr>
      <w:bookmarkStart w:id="1" w:name="_Toc185913451"/>
    </w:p>
    <w:p w14:paraId="1DB9AAC2" w14:textId="77777777" w:rsidR="00933E2C" w:rsidRDefault="00933E2C" w:rsidP="00933E2C">
      <w:pPr>
        <w:rPr>
          <w:b/>
        </w:rPr>
      </w:pPr>
      <w:r>
        <w:rPr>
          <w:b/>
        </w:rPr>
        <w:t>Referenser</w:t>
      </w:r>
    </w:p>
    <w:p w14:paraId="76D8A565" w14:textId="77777777" w:rsidR="00933E2C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77777777" w:rsidR="00933E2C" w:rsidRPr="001A4DD6" w:rsidRDefault="00933E2C" w:rsidP="00933E2C">
            <w:pPr>
              <w:pStyle w:val="TableText"/>
              <w:ind w:right="0"/>
              <w:jc w:val="center"/>
              <w:rPr>
                <w:lang w:val="sv-SE"/>
              </w:rPr>
            </w:pPr>
            <w:r w:rsidRPr="001A4DD6">
              <w:rPr>
                <w:lang w:val="sv-SE"/>
              </w:rPr>
              <w:t>R1</w:t>
            </w:r>
          </w:p>
        </w:tc>
        <w:tc>
          <w:tcPr>
            <w:tcW w:w="2892" w:type="dxa"/>
          </w:tcPr>
          <w:p w14:paraId="070B81AF" w14:textId="648DF9E1" w:rsidR="00933E2C" w:rsidRPr="00D133DF" w:rsidRDefault="008715A5" w:rsidP="00336C40">
            <w:pPr>
              <w:pStyle w:val="TableText"/>
              <w:ind w:right="0"/>
              <w:jc w:val="center"/>
              <w:rPr>
                <w:highlight w:val="yellow"/>
                <w:lang w:val="sv-SE"/>
              </w:rPr>
            </w:pPr>
            <w:r w:rsidRPr="008715A5">
              <w:rPr>
                <w:lang w:val="sv-SE"/>
              </w:rPr>
              <w:t xml:space="preserve">Tjanstekontraktsbeskrivning </w:t>
            </w:r>
            <w:r w:rsidR="00336C40">
              <w:rPr>
                <w:lang w:val="sv-SE"/>
              </w:rPr>
              <w:t>ssl_mammography_screening</w:t>
            </w:r>
            <w:r w:rsidRPr="003926BB">
              <w:rPr>
                <w:lang w:val="sv-SE"/>
              </w:rPr>
              <w:t>.docx</w:t>
            </w:r>
          </w:p>
        </w:tc>
        <w:tc>
          <w:tcPr>
            <w:tcW w:w="2472" w:type="dxa"/>
          </w:tcPr>
          <w:p w14:paraId="5F7AC5DA" w14:textId="525997BF" w:rsidR="00933E2C" w:rsidRPr="00D133DF" w:rsidRDefault="00031B12" w:rsidP="00933E2C">
            <w:pPr>
              <w:pStyle w:val="TableText"/>
              <w:ind w:right="0"/>
              <w:rPr>
                <w:lang w:val="sv-SE"/>
              </w:rPr>
            </w:pPr>
            <w:proofErr w:type="gramStart"/>
            <w:r>
              <w:rPr>
                <w:lang w:val="sv-SE"/>
              </w:rPr>
              <w:t>---</w:t>
            </w:r>
            <w:proofErr w:type="gramEnd"/>
          </w:p>
        </w:tc>
        <w:tc>
          <w:tcPr>
            <w:tcW w:w="3339" w:type="dxa"/>
          </w:tcPr>
          <w:p w14:paraId="04052DA4" w14:textId="5B07B939" w:rsidR="00933E2C" w:rsidRPr="001E472A" w:rsidRDefault="00031B12" w:rsidP="00933E2C">
            <w:pPr>
              <w:pStyle w:val="TableText"/>
              <w:ind w:righ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---</w:t>
            </w: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210991" w:rsidRDefault="00933E2C" w:rsidP="00933E2C">
      <w:pPr>
        <w:rPr>
          <w:rStyle w:val="BrdtextChar"/>
          <w:rFonts w:eastAsia="Calibri"/>
          <w:szCs w:val="20"/>
        </w:rPr>
      </w:pPr>
    </w:p>
    <w:p w14:paraId="39E1EC48" w14:textId="2D101C02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Rubrik1"/>
        <w:ind w:left="720"/>
      </w:pPr>
      <w:bookmarkStart w:id="2" w:name="_Toc379202696"/>
      <w:r w:rsidRPr="00C62266">
        <w:lastRenderedPageBreak/>
        <w:t>Inledning</w:t>
      </w:r>
      <w:bookmarkEnd w:id="1"/>
      <w:bookmarkEnd w:id="2"/>
    </w:p>
    <w:p w14:paraId="436EEFC7" w14:textId="723CD247" w:rsidR="00933E2C" w:rsidRDefault="00933E2C" w:rsidP="00933E2C">
      <w:r>
        <w:t xml:space="preserve">Detta dokument beskriver de viktiga arkitekturella beslut (AB) som fattats under </w:t>
      </w:r>
      <w:r w:rsidR="001D2365">
        <w:t xml:space="preserve">utvecklingen av </w:t>
      </w:r>
      <w:r w:rsidR="00336C40">
        <w:t>GetExaminationResult</w:t>
      </w:r>
      <w:r w:rsidR="001D2365">
        <w:t>-kontraktet</w:t>
      </w:r>
      <w:r>
        <w:t>. Ett arkitekturellt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Rubrik2"/>
      </w:pPr>
      <w:bookmarkStart w:id="3" w:name="_Toc264866304"/>
      <w:bookmarkStart w:id="4" w:name="_Toc185913452"/>
      <w:bookmarkStart w:id="5" w:name="_Toc379202697"/>
      <w:r w:rsidRPr="00C929AE">
        <w:t>Syfte</w:t>
      </w:r>
      <w:bookmarkEnd w:id="3"/>
      <w:bookmarkEnd w:id="4"/>
      <w:bookmarkEnd w:id="5"/>
    </w:p>
    <w:p w14:paraId="172A648A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Etablera en enda plats där alla viktiga arkitekturella beslut samlas</w:t>
      </w:r>
    </w:p>
    <w:p w14:paraId="0633ABE7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Rubrik2"/>
      </w:pPr>
      <w:bookmarkStart w:id="6" w:name="_Toc379202698"/>
      <w:r w:rsidRPr="00C929AE">
        <w:t>Begrepp</w:t>
      </w:r>
      <w:bookmarkEnd w:id="6"/>
    </w:p>
    <w:p w14:paraId="32823CC0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rd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rd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31DAEA2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655E696" w14:textId="77777777" w:rsidR="00933E2C" w:rsidRPr="006478D5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rd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Rubrik1"/>
        <w:ind w:left="720"/>
      </w:pPr>
      <w:bookmarkStart w:id="7" w:name="_Toc264866307"/>
      <w:bookmarkStart w:id="8" w:name="_Toc185913455"/>
      <w:bookmarkStart w:id="9" w:name="_Toc379202699"/>
      <w:r w:rsidRPr="008007C3">
        <w:lastRenderedPageBreak/>
        <w:t>Arkitekturella beslut</w:t>
      </w:r>
      <w:bookmarkEnd w:id="7"/>
      <w:bookmarkEnd w:id="8"/>
      <w:bookmarkEnd w:id="9"/>
    </w:p>
    <w:p w14:paraId="54E2828A" w14:textId="293F4C2A" w:rsidR="00933E2C" w:rsidRPr="00DE35C6" w:rsidRDefault="00DE35C6" w:rsidP="00DE35C6">
      <w:pPr>
        <w:pStyle w:val="Rubrik2"/>
      </w:pPr>
      <w:bookmarkStart w:id="10" w:name="_Toc379202700"/>
      <w:bookmarkStart w:id="11" w:name="_Toc185913456"/>
      <w:r>
        <w:t>AB</w:t>
      </w:r>
      <w:r w:rsidR="00933E2C" w:rsidRPr="005132B7">
        <w:t xml:space="preserve">: </w:t>
      </w:r>
      <w:bookmarkEnd w:id="10"/>
      <w:bookmarkEnd w:id="11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6928"/>
      </w:tblGrid>
      <w:tr w:rsidR="00933E2C" w14:paraId="7A73CCA7" w14:textId="77777777" w:rsidTr="00933E2C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B6BAE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0B49" w14:textId="387EC726" w:rsidR="00933E2C" w:rsidRDefault="00933E2C" w:rsidP="00933E2C">
            <w:pPr>
              <w:pStyle w:val="TableText"/>
              <w:snapToGrid w:val="0"/>
              <w:rPr>
                <w:lang w:val="sv-SE"/>
              </w:rPr>
            </w:pPr>
          </w:p>
        </w:tc>
      </w:tr>
      <w:tr w:rsidR="00933E2C" w14:paraId="07B79310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7F1A67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C572" w14:textId="225BD81E" w:rsidR="00933E2C" w:rsidRPr="001E472A" w:rsidRDefault="00933E2C" w:rsidP="00F76386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bookmarkStart w:id="12" w:name="_GoBack"/>
            <w:bookmarkEnd w:id="12"/>
          </w:p>
        </w:tc>
      </w:tr>
      <w:tr w:rsidR="00933E2C" w14:paraId="32E7FB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918EFA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6CF34" w14:textId="72AAC4E2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933E2C" w:rsidRPr="00736758" w14:paraId="37E61E06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9F4D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7B23954D" w14:textId="77777777" w:rsidR="00933E2C" w:rsidRDefault="00933E2C" w:rsidP="00933E2C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B511" w14:textId="0C01D08E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336C40" w14:paraId="3ADDA6EF" w14:textId="77777777" w:rsidTr="0062117D">
        <w:trPr>
          <w:cantSplit/>
          <w:trHeight w:val="1024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1AA5A6" w14:textId="77777777" w:rsidR="00336C40" w:rsidRDefault="00336C40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07D0B0" w14:textId="37228E3D" w:rsidR="00336C40" w:rsidRPr="001E472A" w:rsidRDefault="00336C40" w:rsidP="00595AFA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</w:p>
        </w:tc>
      </w:tr>
      <w:tr w:rsidR="00933E2C" w14:paraId="03D3BC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B06C1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2E264" w14:textId="6A761255" w:rsidR="00933E2C" w:rsidRPr="001E472A" w:rsidRDefault="00933E2C" w:rsidP="00336C40">
            <w:pPr>
              <w:pStyle w:val="TableText"/>
              <w:snapToGrid w:val="0"/>
              <w:rPr>
                <w:rFonts w:cs="Arial"/>
                <w:color w:val="4F81BD" w:themeColor="accent1"/>
                <w:lang w:val="sv-SE"/>
              </w:rPr>
            </w:pPr>
          </w:p>
        </w:tc>
      </w:tr>
      <w:tr w:rsidR="00933E2C" w:rsidRPr="00736758" w14:paraId="15B8B6EB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4EC6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DEA78" w14:textId="11C93A2D" w:rsidR="00856660" w:rsidRPr="00E912E7" w:rsidRDefault="00856660" w:rsidP="008715A5">
            <w:pPr>
              <w:pStyle w:val="Brdtext"/>
              <w:rPr>
                <w:rFonts w:ascii="Arial" w:hAnsi="Arial" w:cs="Arial"/>
                <w:color w:val="4F81BD" w:themeColor="accent1"/>
                <w:sz w:val="24"/>
                <w:lang w:val="sv-SE"/>
              </w:rPr>
            </w:pPr>
          </w:p>
        </w:tc>
      </w:tr>
      <w:tr w:rsidR="00933E2C" w:rsidRPr="00736758" w14:paraId="583530C4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4E071F" w14:textId="6A6BEE04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217A" w14:textId="6FC99E58" w:rsidR="00303412" w:rsidRPr="005132B7" w:rsidRDefault="00303412" w:rsidP="00DE55EA">
            <w:pPr>
              <w:pStyle w:val="Brdtext"/>
              <w:rPr>
                <w:color w:val="4F81BD" w:themeColor="accent1"/>
                <w:sz w:val="20"/>
                <w:szCs w:val="20"/>
                <w:lang w:val="sv-SE"/>
              </w:rPr>
            </w:pPr>
          </w:p>
        </w:tc>
      </w:tr>
      <w:tr w:rsidR="00933E2C" w:rsidRPr="00FC1187" w14:paraId="31677F0D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CBB2E" w14:textId="74B0B13A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7D60" w14:textId="1E50A053" w:rsidR="00933E2C" w:rsidRPr="001E472A" w:rsidRDefault="00933E2C" w:rsidP="00933E2C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</w:p>
        </w:tc>
      </w:tr>
    </w:tbl>
    <w:p w14:paraId="6A81F1E2" w14:textId="77777777" w:rsidR="00933E2C" w:rsidRDefault="00933E2C" w:rsidP="00933E2C">
      <w:pPr>
        <w:pStyle w:val="Brdtext"/>
        <w:rPr>
          <w:lang w:val="sv-SE"/>
        </w:rPr>
      </w:pPr>
    </w:p>
    <w:p w14:paraId="0BD6976C" w14:textId="03D1F4CA" w:rsidR="00E127E3" w:rsidRPr="00E912E7" w:rsidRDefault="00E127E3" w:rsidP="00E912E7">
      <w:pPr>
        <w:spacing w:line="240" w:lineRule="auto"/>
        <w:rPr>
          <w:rFonts w:eastAsia="Times New Roman"/>
          <w:bCs/>
          <w:sz w:val="24"/>
          <w:szCs w:val="26"/>
        </w:rPr>
      </w:pPr>
    </w:p>
    <w:sectPr w:rsidR="00E127E3" w:rsidRPr="00E912E7" w:rsidSect="007B025E">
      <w:headerReference w:type="default" r:id="rId9"/>
      <w:headerReference w:type="first" r:id="rId10"/>
      <w:footerReference w:type="first" r:id="rId11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368CB6" w14:textId="77777777" w:rsidR="00F430D2" w:rsidRDefault="00F430D2" w:rsidP="00C72B17">
      <w:pPr>
        <w:spacing w:line="240" w:lineRule="auto"/>
      </w:pPr>
      <w:r>
        <w:separator/>
      </w:r>
    </w:p>
  </w:endnote>
  <w:endnote w:type="continuationSeparator" w:id="0">
    <w:p w14:paraId="6ECB977D" w14:textId="77777777" w:rsidR="00F430D2" w:rsidRDefault="00F430D2" w:rsidP="00C72B17">
      <w:pPr>
        <w:spacing w:line="240" w:lineRule="auto"/>
      </w:pPr>
      <w:r>
        <w:continuationSeparator/>
      </w:r>
    </w:p>
  </w:endnote>
  <w:endnote w:type="continuationNotice" w:id="1">
    <w:p w14:paraId="1D637D95" w14:textId="77777777" w:rsidR="00F430D2" w:rsidRDefault="00F430D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D133DF" w:rsidRDefault="00D133DF">
    <w:pPr>
      <w:pStyle w:val="Sidfot"/>
    </w:pPr>
  </w:p>
  <w:p w14:paraId="00DB5B55" w14:textId="77777777" w:rsidR="00D133DF" w:rsidRDefault="00D133DF">
    <w:pPr>
      <w:pStyle w:val="Sidfot"/>
    </w:pPr>
  </w:p>
  <w:p w14:paraId="7A4B8CFE" w14:textId="77777777" w:rsidR="00D133DF" w:rsidRDefault="00D133DF">
    <w:pPr>
      <w:pStyle w:val="Sidfot"/>
    </w:pPr>
  </w:p>
  <w:p w14:paraId="3F6CD731" w14:textId="77777777" w:rsidR="00D133DF" w:rsidRDefault="00D133DF">
    <w:pPr>
      <w:pStyle w:val="Sidfot"/>
    </w:pPr>
  </w:p>
  <w:p w14:paraId="4D884140" w14:textId="77777777" w:rsidR="00D133DF" w:rsidRDefault="00D133DF">
    <w:pPr>
      <w:pStyle w:val="Sidfot"/>
    </w:pPr>
  </w:p>
  <w:p w14:paraId="7F3C14E7" w14:textId="77777777" w:rsidR="00D133DF" w:rsidRDefault="00D133DF">
    <w:pPr>
      <w:pStyle w:val="Sidfot"/>
    </w:pPr>
  </w:p>
  <w:p w14:paraId="3EFAEE42" w14:textId="77777777" w:rsidR="00D133DF" w:rsidRDefault="00D133DF" w:rsidP="00956547">
    <w:pPr>
      <w:pStyle w:val="Sidfot"/>
    </w:pPr>
    <w:bookmarkStart w:id="26" w:name="Footer"/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>förverkliga strategin för Nationell eHälsa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eHälsostöd,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6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12BAE1" w14:textId="77777777" w:rsidR="00F430D2" w:rsidRDefault="00F430D2" w:rsidP="00C72B17">
      <w:pPr>
        <w:spacing w:line="240" w:lineRule="auto"/>
      </w:pPr>
      <w:r>
        <w:separator/>
      </w:r>
    </w:p>
  </w:footnote>
  <w:footnote w:type="continuationSeparator" w:id="0">
    <w:p w14:paraId="05D66ABF" w14:textId="77777777" w:rsidR="00F430D2" w:rsidRDefault="00F430D2" w:rsidP="00C72B17">
      <w:pPr>
        <w:spacing w:line="240" w:lineRule="auto"/>
      </w:pPr>
      <w:r>
        <w:continuationSeparator/>
      </w:r>
    </w:p>
  </w:footnote>
  <w:footnote w:type="continuationNotice" w:id="1">
    <w:p w14:paraId="12205DA9" w14:textId="77777777" w:rsidR="00F430D2" w:rsidRDefault="00F430D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6DB64EF9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3" w:name="Date1"/>
    <w:r>
      <w:t>2</w:t>
    </w:r>
    <w:r w:rsidR="001D2365">
      <w:t>7</w:t>
    </w:r>
    <w:r>
      <w:t xml:space="preserve"> </w:t>
    </w:r>
    <w:r w:rsidR="001D2365">
      <w:t>januari</w:t>
    </w:r>
    <w:r>
      <w:t xml:space="preserve"> 201</w:t>
    </w:r>
    <w:bookmarkEnd w:id="13"/>
    <w:r w:rsidR="001D2365">
      <w:t>4</w:t>
    </w:r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4" w:name="LDnr1"/>
    <w:bookmarkEnd w:id="14"/>
    <w:r>
      <w:t xml:space="preserve"> </w:t>
    </w:r>
    <w:bookmarkStart w:id="15" w:name="Dnr1"/>
    <w:bookmarkEnd w:id="15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A4DB4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0A4DB4" w:rsidRPr="000A4DB4">
                              <w:rPr>
                                <w:noProof/>
                                <w:sz w:val="16"/>
                                <w:szCs w:val="16"/>
                              </w:rPr>
                              <w:t>5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0A4DB4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0A4DB4" w:rsidRPr="000A4DB4">
                        <w:rPr>
                          <w:noProof/>
                          <w:sz w:val="16"/>
                          <w:szCs w:val="16"/>
                        </w:rPr>
                        <w:t>5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420E68E9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6" w:name="Date"/>
    <w:r w:rsidR="001D2365">
      <w:t>27</w:t>
    </w:r>
    <w:r>
      <w:t xml:space="preserve"> </w:t>
    </w:r>
    <w:r w:rsidR="001D2365">
      <w:t>januari</w:t>
    </w:r>
    <w:r>
      <w:t xml:space="preserve"> 201</w:t>
    </w:r>
    <w:bookmarkEnd w:id="16"/>
    <w:r w:rsidR="001D2365">
      <w:t>4</w:t>
    </w:r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7" w:name="LDnr"/>
    <w:bookmarkEnd w:id="17"/>
    <w:r>
      <w:t xml:space="preserve"> </w:t>
    </w:r>
    <w:bookmarkStart w:id="18" w:name="Dnr"/>
    <w:bookmarkEnd w:id="18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>Center för eHälsa i samverkan</w:t>
          </w:r>
        </w:p>
        <w:p w14:paraId="2FE31D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Vxl: 08-452 70 00</w:t>
          </w:r>
        </w:p>
        <w:p w14:paraId="4063DCCB" w14:textId="6FD7B36D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proofErr w:type="gramStart"/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9" w:name="PhoneDirect"/>
          <w:bookmarkEnd w:id="19"/>
          <w:r>
            <w:rPr>
              <w:rFonts w:cs="Georgia"/>
              <w:sz w:val="12"/>
              <w:szCs w:val="12"/>
            </w:rPr>
            <w:t xml:space="preserve"> </w:t>
          </w:r>
          <w:r w:rsidR="001D2365">
            <w:rPr>
              <w:rFonts w:cs="Georgia"/>
              <w:sz w:val="12"/>
              <w:szCs w:val="12"/>
            </w:rPr>
            <w:t>070</w:t>
          </w:r>
          <w:proofErr w:type="gramEnd"/>
          <w:r w:rsidR="001D2365">
            <w:rPr>
              <w:rFonts w:cs="Georgia"/>
              <w:sz w:val="12"/>
              <w:szCs w:val="12"/>
            </w:rPr>
            <w:t>-9785404</w:t>
          </w:r>
        </w:p>
        <w:p w14:paraId="521A38C7" w14:textId="33CB11AD" w:rsidR="00D133DF" w:rsidRPr="00160514" w:rsidRDefault="00D133DF" w:rsidP="00933E2C">
          <w:pPr>
            <w:pStyle w:val="Sidhuvud"/>
            <w:rPr>
              <w:rFonts w:cs="Georgia"/>
              <w:color w:val="31849B" w:themeColor="accent5" w:themeShade="BF"/>
              <w:sz w:val="12"/>
              <w:szCs w:val="12"/>
            </w:rPr>
          </w:pPr>
          <w:bookmarkStart w:id="20" w:name="LMobile"/>
          <w:bookmarkEnd w:id="20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21" w:name="Mobile"/>
          <w:bookmarkEnd w:id="21"/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begin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instrText xml:space="preserve"> DOCPROPERTY  "arknummer" \* MERGEFORMAT </w:instrTex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separate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t>ARK_0023</w: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end"/>
          </w:r>
        </w:p>
        <w:p w14:paraId="53010CBF" w14:textId="77777777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  <w:p w14:paraId="6A52EF26" w14:textId="2401396F" w:rsidR="00D133DF" w:rsidRPr="0024387D" w:rsidRDefault="001D2365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Björn Genfors</w:t>
          </w:r>
        </w:p>
        <w:p w14:paraId="0AAD77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bookmarkStart w:id="22" w:name="Email"/>
          <w:bookmarkEnd w:id="22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3" w:name="slask"/>
          <w:bookmarkStart w:id="24" w:name="Addressee"/>
          <w:bookmarkEnd w:id="23"/>
          <w:bookmarkEnd w:id="24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Sidhuvud"/>
    </w:pPr>
    <w:bookmarkStart w:id="25" w:name="Radera2"/>
    <w:bookmarkEnd w:id="25"/>
  </w:p>
  <w:p w14:paraId="26042467" w14:textId="77777777" w:rsidR="00D133DF" w:rsidRDefault="00D133DF" w:rsidP="003755FD">
    <w:pPr>
      <w:pStyle w:val="Sidhuvud"/>
    </w:pPr>
  </w:p>
  <w:p w14:paraId="07F53C84" w14:textId="77777777" w:rsidR="00D133DF" w:rsidRDefault="00D133DF" w:rsidP="003755FD">
    <w:pPr>
      <w:pStyle w:val="Sidhuvud"/>
    </w:pPr>
  </w:p>
  <w:p w14:paraId="661F5729" w14:textId="77777777" w:rsidR="00D133DF" w:rsidRPr="003755FD" w:rsidRDefault="00D133DF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A4DB4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0A4DB4" w:rsidRPr="000A4DB4">
                              <w:rPr>
                                <w:noProof/>
                                <w:sz w:val="16"/>
                                <w:szCs w:val="16"/>
                              </w:rPr>
                              <w:t>5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0A4DB4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0A4DB4" w:rsidRPr="000A4DB4">
                        <w:rPr>
                          <w:noProof/>
                          <w:sz w:val="16"/>
                          <w:szCs w:val="16"/>
                        </w:rPr>
                        <w:t>5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pStyle w:val="Rubrik2"/>
      <w:lvlText w:val="%1.%2."/>
      <w:lvlJc w:val="left"/>
      <w:pPr>
        <w:ind w:left="792" w:hanging="432"/>
      </w:pPr>
    </w:lvl>
    <w:lvl w:ilvl="2">
      <w:start w:val="1"/>
      <w:numFmt w:val="decimal"/>
      <w:pStyle w:val="Rubri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1B12"/>
    <w:rsid w:val="00036FF1"/>
    <w:rsid w:val="00047E25"/>
    <w:rsid w:val="00053977"/>
    <w:rsid w:val="0008100A"/>
    <w:rsid w:val="00082370"/>
    <w:rsid w:val="000844ED"/>
    <w:rsid w:val="000954B2"/>
    <w:rsid w:val="000A4DB4"/>
    <w:rsid w:val="000A69BD"/>
    <w:rsid w:val="000C1ACF"/>
    <w:rsid w:val="000C776C"/>
    <w:rsid w:val="000D4323"/>
    <w:rsid w:val="000E020A"/>
    <w:rsid w:val="000E190F"/>
    <w:rsid w:val="00100B52"/>
    <w:rsid w:val="00116504"/>
    <w:rsid w:val="001233FB"/>
    <w:rsid w:val="001502F9"/>
    <w:rsid w:val="00160052"/>
    <w:rsid w:val="00160514"/>
    <w:rsid w:val="001714C5"/>
    <w:rsid w:val="001752B9"/>
    <w:rsid w:val="00183401"/>
    <w:rsid w:val="00184750"/>
    <w:rsid w:val="00191B2C"/>
    <w:rsid w:val="001A4DD6"/>
    <w:rsid w:val="001B2C00"/>
    <w:rsid w:val="001C046C"/>
    <w:rsid w:val="001C1E6E"/>
    <w:rsid w:val="001D2365"/>
    <w:rsid w:val="002047F2"/>
    <w:rsid w:val="00212825"/>
    <w:rsid w:val="00224269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D5B10"/>
    <w:rsid w:val="002E6348"/>
    <w:rsid w:val="002F7E28"/>
    <w:rsid w:val="00303412"/>
    <w:rsid w:val="0030710D"/>
    <w:rsid w:val="00322A41"/>
    <w:rsid w:val="00325EBF"/>
    <w:rsid w:val="00336C40"/>
    <w:rsid w:val="00364AE6"/>
    <w:rsid w:val="00364D31"/>
    <w:rsid w:val="00370C03"/>
    <w:rsid w:val="003755FD"/>
    <w:rsid w:val="003775FA"/>
    <w:rsid w:val="00390030"/>
    <w:rsid w:val="00394F76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4C74"/>
    <w:rsid w:val="00460BEE"/>
    <w:rsid w:val="00482B99"/>
    <w:rsid w:val="00491FA2"/>
    <w:rsid w:val="0049416E"/>
    <w:rsid w:val="004972DF"/>
    <w:rsid w:val="004B0B17"/>
    <w:rsid w:val="004B347C"/>
    <w:rsid w:val="004C349F"/>
    <w:rsid w:val="004F2686"/>
    <w:rsid w:val="004F39E1"/>
    <w:rsid w:val="005132B7"/>
    <w:rsid w:val="00525CF4"/>
    <w:rsid w:val="005408F3"/>
    <w:rsid w:val="005477ED"/>
    <w:rsid w:val="005521B0"/>
    <w:rsid w:val="0056497A"/>
    <w:rsid w:val="0057032F"/>
    <w:rsid w:val="0059544B"/>
    <w:rsid w:val="005957FC"/>
    <w:rsid w:val="00595AFA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50709"/>
    <w:rsid w:val="00653081"/>
    <w:rsid w:val="00661F2C"/>
    <w:rsid w:val="006648CB"/>
    <w:rsid w:val="006740B5"/>
    <w:rsid w:val="00686189"/>
    <w:rsid w:val="0069359C"/>
    <w:rsid w:val="006A4A7F"/>
    <w:rsid w:val="006A4E14"/>
    <w:rsid w:val="006E6C94"/>
    <w:rsid w:val="006E7C71"/>
    <w:rsid w:val="00702AFD"/>
    <w:rsid w:val="00707704"/>
    <w:rsid w:val="00714272"/>
    <w:rsid w:val="00714301"/>
    <w:rsid w:val="0072035C"/>
    <w:rsid w:val="007231DB"/>
    <w:rsid w:val="00727057"/>
    <w:rsid w:val="007306AD"/>
    <w:rsid w:val="007804CB"/>
    <w:rsid w:val="007871FB"/>
    <w:rsid w:val="00793886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7886"/>
    <w:rsid w:val="008303EF"/>
    <w:rsid w:val="00832F02"/>
    <w:rsid w:val="008465AF"/>
    <w:rsid w:val="00856660"/>
    <w:rsid w:val="008715A5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737BD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35D2A"/>
    <w:rsid w:val="00A3758B"/>
    <w:rsid w:val="00A45C1B"/>
    <w:rsid w:val="00A50E40"/>
    <w:rsid w:val="00A7347F"/>
    <w:rsid w:val="00A80E12"/>
    <w:rsid w:val="00A81BE1"/>
    <w:rsid w:val="00A8749F"/>
    <w:rsid w:val="00AA3E23"/>
    <w:rsid w:val="00AB63BF"/>
    <w:rsid w:val="00AC29F6"/>
    <w:rsid w:val="00AD6D79"/>
    <w:rsid w:val="00AF1559"/>
    <w:rsid w:val="00AF2E77"/>
    <w:rsid w:val="00AF3B49"/>
    <w:rsid w:val="00AF7B2A"/>
    <w:rsid w:val="00B10EEB"/>
    <w:rsid w:val="00B1310A"/>
    <w:rsid w:val="00B14DBA"/>
    <w:rsid w:val="00B6227B"/>
    <w:rsid w:val="00B72189"/>
    <w:rsid w:val="00B73EF6"/>
    <w:rsid w:val="00B77D5E"/>
    <w:rsid w:val="00B81E18"/>
    <w:rsid w:val="00B86215"/>
    <w:rsid w:val="00B90A42"/>
    <w:rsid w:val="00BB02BA"/>
    <w:rsid w:val="00BD3476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7016"/>
    <w:rsid w:val="00CC70DA"/>
    <w:rsid w:val="00CE0FA6"/>
    <w:rsid w:val="00CE1031"/>
    <w:rsid w:val="00CE7C05"/>
    <w:rsid w:val="00CE7DFC"/>
    <w:rsid w:val="00CF2B32"/>
    <w:rsid w:val="00CF4460"/>
    <w:rsid w:val="00CF47A0"/>
    <w:rsid w:val="00D037DF"/>
    <w:rsid w:val="00D133DF"/>
    <w:rsid w:val="00D21C11"/>
    <w:rsid w:val="00D254DD"/>
    <w:rsid w:val="00D53A9A"/>
    <w:rsid w:val="00D774BC"/>
    <w:rsid w:val="00D91240"/>
    <w:rsid w:val="00D93512"/>
    <w:rsid w:val="00DA1759"/>
    <w:rsid w:val="00DA5D2D"/>
    <w:rsid w:val="00DB56E2"/>
    <w:rsid w:val="00DC3968"/>
    <w:rsid w:val="00DE35C6"/>
    <w:rsid w:val="00DE55EA"/>
    <w:rsid w:val="00DF66CC"/>
    <w:rsid w:val="00E1012B"/>
    <w:rsid w:val="00E127E3"/>
    <w:rsid w:val="00E12C4A"/>
    <w:rsid w:val="00E2294E"/>
    <w:rsid w:val="00E46C51"/>
    <w:rsid w:val="00E738E4"/>
    <w:rsid w:val="00E809F3"/>
    <w:rsid w:val="00E912E7"/>
    <w:rsid w:val="00E9789B"/>
    <w:rsid w:val="00EB1451"/>
    <w:rsid w:val="00EB1E88"/>
    <w:rsid w:val="00EB63D6"/>
    <w:rsid w:val="00EC3FBC"/>
    <w:rsid w:val="00EC5E28"/>
    <w:rsid w:val="00ED3446"/>
    <w:rsid w:val="00EE04DB"/>
    <w:rsid w:val="00EE0737"/>
    <w:rsid w:val="00EE64E3"/>
    <w:rsid w:val="00EE7FE7"/>
    <w:rsid w:val="00EF08F3"/>
    <w:rsid w:val="00F07598"/>
    <w:rsid w:val="00F34EBF"/>
    <w:rsid w:val="00F430D2"/>
    <w:rsid w:val="00F456CC"/>
    <w:rsid w:val="00F46893"/>
    <w:rsid w:val="00F76386"/>
    <w:rsid w:val="00F85F1F"/>
    <w:rsid w:val="00FB1144"/>
    <w:rsid w:val="00FB20B9"/>
    <w:rsid w:val="00FB3539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yp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yp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yp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yp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yp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yp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yp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yp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yp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beltext">
    <w:name w:val="Balloon Text"/>
    <w:basedOn w:val="Normal"/>
    <w:link w:val="Bubbel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yp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yp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yp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yp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yp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yp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yp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yp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yp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yp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yp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beltext">
    <w:name w:val="Balloon Text"/>
    <w:basedOn w:val="Normal"/>
    <w:link w:val="Bubbel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yp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yp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09D9D-3D6A-B34E-BA44-7C99BEDF8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\Users\mves1\Desktop\Wordmall_CeHis_Office_2007_svensk_130523_Lennart.dotm</Template>
  <TotalTime>246</TotalTime>
  <Pages>5</Pages>
  <Words>361</Words>
  <Characters>1916</Characters>
  <Application>Microsoft Macintosh Word</Application>
  <DocSecurity>0</DocSecurity>
  <Lines>15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 eller systemnamn</vt:lpstr>
      <vt:lpstr>Projekt eller systemnamn</vt:lpstr>
    </vt:vector>
  </TitlesOfParts>
  <Manager/>
  <Company>Center för eHälsa i samverkan</Company>
  <LinksUpToDate>false</LinksUpToDate>
  <CharactersWithSpaces>2273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dc:description/>
  <cp:lastModifiedBy>Peter Merikan</cp:lastModifiedBy>
  <cp:revision>20</cp:revision>
  <dcterms:created xsi:type="dcterms:W3CDTF">2013-08-28T13:45:00Z</dcterms:created>
  <dcterms:modified xsi:type="dcterms:W3CDTF">2014-02-20T12:32:00Z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2</vt:lpwstr>
  </property>
  <property fmtid="{D5CDD505-2E9C-101B-9397-08002B2CF9AE}" pid="4" name="Version_3">
    <vt:lpwstr>3</vt:lpwstr>
  </property>
  <property fmtid="{D5CDD505-2E9C-101B-9397-08002B2CF9AE}" pid="5" name="Slutdatum">
    <vt:lpwstr>2013-08-22</vt:lpwstr>
  </property>
  <property fmtid="{D5CDD505-2E9C-101B-9397-08002B2CF9AE}" pid="6" name="Arknummer">
    <vt:lpwstr>ARK_0023</vt:lpwstr>
  </property>
</Properties>
</file>